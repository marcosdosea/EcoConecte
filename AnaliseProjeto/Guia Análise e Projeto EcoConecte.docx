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250C8" w14:textId="54E11AB6" w:rsidR="00A879E8" w:rsidRPr="00561CC0" w:rsidRDefault="000D2071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Ecoconecte</w:t>
      </w:r>
      <w:proofErr w:type="spellEnd"/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296DA8BF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0D2071">
        <w:rPr>
          <w:rFonts w:ascii="Times New Roman" w:hAnsi="Times New Roman"/>
          <w:sz w:val="28"/>
          <w:szCs w:val="28"/>
          <w:lang w:val="pt-BR"/>
        </w:rPr>
        <w:t>2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000000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000000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F4FAD0A" w14:textId="77777777" w:rsidR="009F53C2" w:rsidRPr="00561CC0" w:rsidRDefault="00000000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77777777" w:rsidR="009F53C2" w:rsidRPr="00561CC0" w:rsidRDefault="00000000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1F57123F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proofErr w:type="spellStart"/>
      <w:r w:rsidR="000D2071">
        <w:rPr>
          <w:color w:val="000000"/>
        </w:rPr>
        <w:t>Ecoconecte</w:t>
      </w:r>
      <w:proofErr w:type="spellEnd"/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3656BB1F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0D2071">
        <w:rPr>
          <w:color w:val="000000"/>
        </w:rPr>
        <w:t>Ecoconecte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144E90">
        <w:rPr>
          <w:color w:val="000000"/>
        </w:rPr>
        <w:t>Gerenciar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29D8E4FB" w:rsidR="009F53C2" w:rsidRPr="008F6C41" w:rsidRDefault="000D2071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EA067E" wp14:editId="45080915">
            <wp:extent cx="1828958" cy="1729890"/>
            <wp:effectExtent l="0" t="0" r="0" b="3810"/>
            <wp:docPr id="66413308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3087" name="Imagem 664133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F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5E2A2" wp14:editId="45602704">
                <wp:simplePos x="0" y="0"/>
                <wp:positionH relativeFrom="column">
                  <wp:posOffset>2721610</wp:posOffset>
                </wp:positionH>
                <wp:positionV relativeFrom="paragraph">
                  <wp:posOffset>726440</wp:posOffset>
                </wp:positionV>
                <wp:extent cx="965200" cy="0"/>
                <wp:effectExtent l="0" t="0" r="0" b="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9D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14.3pt;margin-top:57.2pt;width:7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">
                <v:stroke endarrow="block"/>
              </v:shape>
            </w:pict>
          </mc:Fallback>
        </mc:AlternateContent>
      </w:r>
      <w:r>
        <w:rPr>
          <w:color w:val="000000"/>
        </w:rPr>
        <w:t xml:space="preserve">                             </w:t>
      </w:r>
      <w:r>
        <w:rPr>
          <w:noProof/>
          <w:color w:val="000000"/>
        </w:rPr>
        <w:drawing>
          <wp:inline distT="0" distB="0" distL="0" distR="0" wp14:anchorId="00D535F9" wp14:editId="0E843B32">
            <wp:extent cx="1821338" cy="1714649"/>
            <wp:effectExtent l="0" t="0" r="7620" b="0"/>
            <wp:docPr id="160405913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59137" name="Imagem 1604059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</w:t>
      </w:r>
    </w:p>
    <w:p w14:paraId="3EBE8084" w14:textId="77777777" w:rsidR="000D2071" w:rsidRDefault="000D2071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54563D81" w14:textId="7803AA41" w:rsidR="00722D62" w:rsidRPr="008F6C41" w:rsidRDefault="00722D62" w:rsidP="000D2071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7A8A899B" w14:textId="77777777" w:rsidR="000D2071" w:rsidRDefault="000D2071" w:rsidP="00F00C49">
      <w:pPr>
        <w:rPr>
          <w:b/>
          <w:bCs/>
          <w:sz w:val="24"/>
          <w:szCs w:val="24"/>
          <w:lang w:val="pt-BR"/>
        </w:rPr>
      </w:pPr>
    </w:p>
    <w:p w14:paraId="0B825ED3" w14:textId="14C5924E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774523D7" w:rsidR="00822F83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noProof/>
          <w:color w:val="000000"/>
        </w:rPr>
      </w:pPr>
      <w:r w:rsidRPr="00C5398A">
        <w:rPr>
          <w:color w:val="000000"/>
        </w:rPr>
        <w:t xml:space="preserve">Para cada classe do tipo controle encontrada é criada uma </w:t>
      </w:r>
      <w:proofErr w:type="gramStart"/>
      <w:r w:rsidRPr="00C5398A">
        <w:rPr>
          <w:color w:val="000000"/>
        </w:rPr>
        <w:t>classe  nomeado</w:t>
      </w:r>
      <w:proofErr w:type="gramEnd"/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tab/>
      </w:r>
    </w:p>
    <w:p w14:paraId="79F15B76" w14:textId="77777777" w:rsidR="000D2071" w:rsidRDefault="000D2071" w:rsidP="00830D93">
      <w:pPr>
        <w:pStyle w:val="NormalWeb"/>
        <w:spacing w:before="0" w:beforeAutospacing="0" w:after="0" w:afterAutospacing="0"/>
        <w:ind w:left="720"/>
        <w:jc w:val="both"/>
        <w:rPr>
          <w:noProof/>
          <w:color w:val="000000"/>
        </w:rPr>
      </w:pPr>
    </w:p>
    <w:p w14:paraId="0DFA419F" w14:textId="77777777" w:rsidR="000D2071" w:rsidRDefault="000D2071" w:rsidP="00830D93">
      <w:pPr>
        <w:pStyle w:val="NormalWeb"/>
        <w:spacing w:before="0" w:beforeAutospacing="0" w:after="0" w:afterAutospacing="0"/>
        <w:ind w:left="720"/>
        <w:jc w:val="both"/>
        <w:rPr>
          <w:noProof/>
          <w:color w:val="000000"/>
        </w:rPr>
      </w:pPr>
    </w:p>
    <w:p w14:paraId="1E3B05B2" w14:textId="02892CCB" w:rsidR="000D2071" w:rsidRDefault="000D2071" w:rsidP="00830D93">
      <w:pPr>
        <w:pStyle w:val="NormalWeb"/>
        <w:spacing w:before="0" w:beforeAutospacing="0" w:after="0" w:afterAutospacing="0"/>
        <w:ind w:left="720"/>
        <w:jc w:val="both"/>
        <w:rPr>
          <w:noProof/>
          <w:color w:val="000000"/>
        </w:rPr>
      </w:pPr>
    </w:p>
    <w:p w14:paraId="5DD29F47" w14:textId="1435E0E4" w:rsidR="000D2071" w:rsidRDefault="000D2071" w:rsidP="00830D93">
      <w:pPr>
        <w:pStyle w:val="NormalWeb"/>
        <w:spacing w:before="0" w:beforeAutospacing="0" w:after="0" w:afterAutospacing="0"/>
        <w:ind w:left="720"/>
        <w:jc w:val="both"/>
        <w:rPr>
          <w:noProof/>
          <w:color w:val="000000"/>
        </w:rPr>
      </w:pPr>
    </w:p>
    <w:p w14:paraId="3DFCAA7C" w14:textId="318AF147" w:rsidR="000D2071" w:rsidRDefault="000D2071" w:rsidP="00830D93">
      <w:pPr>
        <w:pStyle w:val="NormalWeb"/>
        <w:spacing w:before="0" w:beforeAutospacing="0" w:after="0" w:afterAutospacing="0"/>
        <w:ind w:left="720"/>
        <w:jc w:val="both"/>
        <w:rPr>
          <w:noProof/>
          <w:color w:val="000000"/>
        </w:rPr>
      </w:pPr>
    </w:p>
    <w:p w14:paraId="0DD2CAB3" w14:textId="327CE412" w:rsidR="000D2071" w:rsidRDefault="000D2071" w:rsidP="000D2071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6E6A1DD4">
                <wp:simplePos x="0" y="0"/>
                <wp:positionH relativeFrom="column">
                  <wp:posOffset>2007235</wp:posOffset>
                </wp:positionH>
                <wp:positionV relativeFrom="paragraph">
                  <wp:posOffset>865505</wp:posOffset>
                </wp:positionV>
                <wp:extent cx="1130300" cy="0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7C9D8" id="AutoShape 22" o:spid="_x0000_s1026" type="#_x0000_t32" style="position:absolute;margin-left:158.05pt;margin-top:68.15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06D97723" wp14:editId="742B90B5">
            <wp:extent cx="1653683" cy="1828958"/>
            <wp:effectExtent l="0" t="0" r="3810" b="0"/>
            <wp:docPr id="27392367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23674" name="Imagem 2739236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                           </w:t>
      </w:r>
      <w:r>
        <w:rPr>
          <w:noProof/>
          <w:color w:val="000000"/>
        </w:rPr>
        <w:drawing>
          <wp:inline distT="0" distB="0" distL="0" distR="0" wp14:anchorId="11C0E7E1" wp14:editId="308C570A">
            <wp:extent cx="1722269" cy="1874682"/>
            <wp:effectExtent l="0" t="0" r="0" b="0"/>
            <wp:docPr id="1078353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371" name="Imagem 1078353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</w:t>
      </w:r>
    </w:p>
    <w:p w14:paraId="08E52D4D" w14:textId="73641646" w:rsidR="000D2071" w:rsidRDefault="000D2071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         </w:t>
      </w:r>
    </w:p>
    <w:p w14:paraId="431D0252" w14:textId="77777777" w:rsidR="000D2071" w:rsidRDefault="000D2071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487CDDE0" w14:textId="77777777" w:rsidR="000D2071" w:rsidRDefault="000D2071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1D3740C8" w14:textId="4AEEDC0E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4E4D9163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14507415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 no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71D21A76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7C22653D" w14:textId="77777777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70F7F62E" w14:textId="77777777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2FAD1E11" w14:textId="77777777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51072744" w14:textId="244E20FF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889E" wp14:editId="23C0D3BE">
                <wp:simplePos x="0" y="0"/>
                <wp:positionH relativeFrom="column">
                  <wp:posOffset>2713990</wp:posOffset>
                </wp:positionH>
                <wp:positionV relativeFrom="paragraph">
                  <wp:posOffset>800100</wp:posOffset>
                </wp:positionV>
                <wp:extent cx="981710" cy="0"/>
                <wp:effectExtent l="0" t="0" r="0" b="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F40E3" id="AutoShape 26" o:spid="_x0000_s1026" type="#_x0000_t32" style="position:absolute;margin-left:213.7pt;margin-top:63pt;width:7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w:drawing>
          <wp:inline distT="0" distB="0" distL="0" distR="0" wp14:anchorId="22627B91" wp14:editId="2AA9D0E4">
            <wp:extent cx="1851660" cy="1664714"/>
            <wp:effectExtent l="0" t="0" r="0" b="0"/>
            <wp:docPr id="205363724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37245" name="Imagem 20536372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664" cy="16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                                    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302C8FF0" wp14:editId="389AB591">
            <wp:extent cx="1889760" cy="1667179"/>
            <wp:effectExtent l="0" t="0" r="0" b="9525"/>
            <wp:docPr id="12992810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8103" name="Imagem 1299281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333" cy="16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                   </w:t>
      </w:r>
    </w:p>
    <w:p w14:paraId="2E0BCD0B" w14:textId="77777777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66CE1C93" w14:textId="77777777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36B0D91F" w14:textId="77777777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70C58195" w14:textId="77777777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4C07860B" w14:textId="77777777" w:rsidR="000D2071" w:rsidRDefault="000D2071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2B6CEDAC" w14:textId="640918C1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r w:rsidR="00744F71">
        <w:rPr>
          <w:color w:val="000000"/>
          <w:sz w:val="20"/>
          <w:szCs w:val="20"/>
        </w:rPr>
        <w:t>Entity</w:t>
      </w:r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629A6DA2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</w:t>
      </w:r>
      <w:r w:rsidR="00046F1E">
        <w:rPr>
          <w:color w:val="000000"/>
        </w:rPr>
        <w:t xml:space="preserve"> e foi renomeado para DvContext</w:t>
      </w:r>
      <w:r w:rsidR="00136F06" w:rsidRPr="00136F06">
        <w:rPr>
          <w:color w:val="000000"/>
        </w:rPr>
        <w:t>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6454A17D" w:rsidR="00382DCB" w:rsidRDefault="00744F71" w:rsidP="00744F71">
      <w:pPr>
        <w:pStyle w:val="NormalWeb"/>
        <w:spacing w:before="0" w:beforeAutospacing="0" w:after="0" w:afterAutospacing="0"/>
        <w:ind w:left="720"/>
        <w:jc w:val="center"/>
        <w:rPr>
          <w:noProof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30494C" wp14:editId="7EF08995">
                <wp:simplePos x="0" y="0"/>
                <wp:positionH relativeFrom="column">
                  <wp:posOffset>2565400</wp:posOffset>
                </wp:positionH>
                <wp:positionV relativeFrom="paragraph">
                  <wp:posOffset>549910</wp:posOffset>
                </wp:positionV>
                <wp:extent cx="1064260" cy="422275"/>
                <wp:effectExtent l="0" t="0" r="0" b="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22275"/>
                        </a:xfrm>
                        <a:prstGeom prst="rightArrow">
                          <a:avLst>
                            <a:gd name="adj1" fmla="val 50000"/>
                            <a:gd name="adj2" fmla="val 630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71F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02pt;margin-top:43.3pt;width:83.8pt;height:3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"/>
            </w:pict>
          </mc:Fallback>
        </mc:AlternateContent>
      </w:r>
    </w:p>
    <w:p w14:paraId="08A07489" w14:textId="77777777" w:rsidR="000D2071" w:rsidRDefault="000D2071" w:rsidP="00744F71">
      <w:pPr>
        <w:pStyle w:val="NormalWeb"/>
        <w:spacing w:before="0" w:beforeAutospacing="0" w:after="0" w:afterAutospacing="0"/>
        <w:ind w:left="720"/>
        <w:jc w:val="center"/>
        <w:rPr>
          <w:noProof/>
          <w:color w:val="000000"/>
        </w:rPr>
      </w:pPr>
    </w:p>
    <w:p w14:paraId="140B2997" w14:textId="6CDC36B3" w:rsidR="000D2071" w:rsidRDefault="000D2071" w:rsidP="000D2071">
      <w:pPr>
        <w:pStyle w:val="NormalWeb"/>
        <w:spacing w:before="0" w:beforeAutospacing="0" w:after="0" w:afterAutospacing="0"/>
        <w:rPr>
          <w:noProof/>
          <w:color w:val="000000"/>
        </w:rPr>
      </w:pPr>
      <w:r>
        <w:rPr>
          <w:noProof/>
          <w:color w:val="000000"/>
        </w:rPr>
        <w:t xml:space="preserve">                </w:t>
      </w:r>
      <w:r>
        <w:rPr>
          <w:noProof/>
          <w:color w:val="000000"/>
        </w:rPr>
        <w:drawing>
          <wp:inline distT="0" distB="0" distL="0" distR="0" wp14:anchorId="572B5E6C" wp14:editId="35D23691">
            <wp:extent cx="1752752" cy="990686"/>
            <wp:effectExtent l="0" t="0" r="0" b="0"/>
            <wp:docPr id="81777075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70753" name="Imagem 8177707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t xml:space="preserve">                                     </w:t>
      </w:r>
      <w:r>
        <w:rPr>
          <w:noProof/>
          <w:color w:val="000000"/>
        </w:rPr>
        <w:drawing>
          <wp:inline distT="0" distB="0" distL="0" distR="0" wp14:anchorId="09E21D25" wp14:editId="4284BB1B">
            <wp:extent cx="1059272" cy="1310754"/>
            <wp:effectExtent l="0" t="0" r="7620" b="3810"/>
            <wp:docPr id="169456554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65542" name="Imagem 16945655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F1A6" w14:textId="77777777" w:rsidR="000D2071" w:rsidRDefault="000D2071" w:rsidP="00744F71">
      <w:pPr>
        <w:pStyle w:val="NormalWeb"/>
        <w:spacing w:before="0" w:beforeAutospacing="0" w:after="0" w:afterAutospacing="0"/>
        <w:ind w:left="720"/>
        <w:jc w:val="center"/>
        <w:rPr>
          <w:noProof/>
          <w:color w:val="000000"/>
        </w:rPr>
      </w:pPr>
    </w:p>
    <w:p w14:paraId="08EC9C2A" w14:textId="77777777" w:rsidR="000D2071" w:rsidRDefault="000D2071" w:rsidP="00744F71">
      <w:pPr>
        <w:pStyle w:val="NormalWeb"/>
        <w:spacing w:before="0" w:beforeAutospacing="0" w:after="0" w:afterAutospacing="0"/>
        <w:ind w:left="720"/>
        <w:jc w:val="center"/>
        <w:rPr>
          <w:noProof/>
          <w:color w:val="000000"/>
        </w:rPr>
      </w:pPr>
    </w:p>
    <w:p w14:paraId="09973927" w14:textId="77777777" w:rsidR="000D2071" w:rsidRDefault="000D2071" w:rsidP="00744F71">
      <w:pPr>
        <w:pStyle w:val="NormalWeb"/>
        <w:spacing w:before="0" w:beforeAutospacing="0" w:after="0" w:afterAutospacing="0"/>
        <w:ind w:left="720"/>
        <w:jc w:val="center"/>
        <w:rPr>
          <w:noProof/>
          <w:color w:val="000000"/>
        </w:rPr>
      </w:pPr>
    </w:p>
    <w:p w14:paraId="64A293A1" w14:textId="77777777" w:rsidR="000D2071" w:rsidRDefault="000D2071" w:rsidP="00744F71">
      <w:pPr>
        <w:pStyle w:val="NormalWeb"/>
        <w:spacing w:before="0" w:beforeAutospacing="0" w:after="0" w:afterAutospacing="0"/>
        <w:ind w:left="720"/>
        <w:jc w:val="center"/>
        <w:rPr>
          <w:noProof/>
          <w:color w:val="000000"/>
        </w:rPr>
      </w:pPr>
    </w:p>
    <w:p w14:paraId="2F8AFA41" w14:textId="77777777" w:rsidR="000D2071" w:rsidRDefault="000D207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7"/>
      <w:footerReference w:type="default" r:id="rId1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97394" w14:textId="77777777" w:rsidR="008149BC" w:rsidRDefault="008149BC">
      <w:pPr>
        <w:spacing w:line="240" w:lineRule="auto"/>
      </w:pPr>
      <w:r>
        <w:separator/>
      </w:r>
    </w:p>
  </w:endnote>
  <w:endnote w:type="continuationSeparator" w:id="0">
    <w:p w14:paraId="59E6AB17" w14:textId="77777777" w:rsidR="008149BC" w:rsidRDefault="00814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4AC90747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0D2071">
            <w:rPr>
              <w:noProof/>
            </w:rPr>
            <w:t>2024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36F06" w:rsidRPr="00136F06">
              <w:rPr>
                <w:rStyle w:val="Nmerodepgina"/>
                <w:noProof/>
              </w:rPr>
              <w:t>5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19878" w14:textId="77777777" w:rsidR="008149BC" w:rsidRDefault="008149BC">
      <w:pPr>
        <w:spacing w:line="240" w:lineRule="auto"/>
      </w:pPr>
      <w:r>
        <w:separator/>
      </w:r>
    </w:p>
  </w:footnote>
  <w:footnote w:type="continuationSeparator" w:id="0">
    <w:p w14:paraId="33C2706B" w14:textId="77777777" w:rsidR="008149BC" w:rsidRDefault="00814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129A5D7E" w:rsidR="00A879E8" w:rsidRDefault="000D2071">
          <w:proofErr w:type="spellStart"/>
          <w:r>
            <w:t>Ecoconecte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1BF97E5F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</w:t>
          </w:r>
          <w:r w:rsidR="000D2071">
            <w:t>2</w:t>
          </w:r>
          <w:r w:rsidR="008F6C41">
            <w:t>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1B7597DA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</w:t>
          </w:r>
          <w:r w:rsidR="000D2071">
            <w:rPr>
              <w:lang w:val="pt-BR"/>
            </w:rPr>
            <w:t>1</w:t>
          </w:r>
          <w:r w:rsidR="008F6C41">
            <w:rPr>
              <w:lang w:val="pt-BR"/>
            </w:rPr>
            <w:t>/</w:t>
          </w:r>
          <w:r w:rsidR="000D2071">
            <w:rPr>
              <w:lang w:val="pt-BR"/>
            </w:rPr>
            <w:t>09</w:t>
          </w:r>
          <w:r w:rsidR="008F6C41">
            <w:rPr>
              <w:lang w:val="pt-BR"/>
            </w:rPr>
            <w:t>/20</w:t>
          </w:r>
          <w:r w:rsidR="000D2071">
            <w:rPr>
              <w:lang w:val="pt-BR"/>
            </w:rPr>
            <w:t>24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0867019">
    <w:abstractNumId w:val="0"/>
  </w:num>
  <w:num w:numId="2" w16cid:durableId="554900866">
    <w:abstractNumId w:val="13"/>
  </w:num>
  <w:num w:numId="3" w16cid:durableId="1351105878">
    <w:abstractNumId w:val="27"/>
  </w:num>
  <w:num w:numId="4" w16cid:durableId="1612519019">
    <w:abstractNumId w:val="21"/>
  </w:num>
  <w:num w:numId="5" w16cid:durableId="1597636820">
    <w:abstractNumId w:val="19"/>
  </w:num>
  <w:num w:numId="6" w16cid:durableId="102683140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652682555">
    <w:abstractNumId w:val="2"/>
  </w:num>
  <w:num w:numId="8" w16cid:durableId="993332698">
    <w:abstractNumId w:val="26"/>
  </w:num>
  <w:num w:numId="9" w16cid:durableId="267349957">
    <w:abstractNumId w:val="4"/>
  </w:num>
  <w:num w:numId="10" w16cid:durableId="1644699637">
    <w:abstractNumId w:val="14"/>
  </w:num>
  <w:num w:numId="11" w16cid:durableId="740563134">
    <w:abstractNumId w:val="12"/>
  </w:num>
  <w:num w:numId="12" w16cid:durableId="129441987">
    <w:abstractNumId w:val="25"/>
  </w:num>
  <w:num w:numId="13" w16cid:durableId="598299681">
    <w:abstractNumId w:val="11"/>
  </w:num>
  <w:num w:numId="14" w16cid:durableId="1043021611">
    <w:abstractNumId w:val="6"/>
  </w:num>
  <w:num w:numId="15" w16cid:durableId="1526868415">
    <w:abstractNumId w:val="24"/>
  </w:num>
  <w:num w:numId="16" w16cid:durableId="225536245">
    <w:abstractNumId w:val="17"/>
  </w:num>
  <w:num w:numId="17" w16cid:durableId="587233796">
    <w:abstractNumId w:val="9"/>
  </w:num>
  <w:num w:numId="18" w16cid:durableId="1294405560">
    <w:abstractNumId w:val="15"/>
  </w:num>
  <w:num w:numId="19" w16cid:durableId="72190820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32735195">
    <w:abstractNumId w:val="10"/>
  </w:num>
  <w:num w:numId="21" w16cid:durableId="316227485">
    <w:abstractNumId w:val="23"/>
  </w:num>
  <w:num w:numId="22" w16cid:durableId="1860311021">
    <w:abstractNumId w:val="20"/>
  </w:num>
  <w:num w:numId="23" w16cid:durableId="1592666136">
    <w:abstractNumId w:val="5"/>
  </w:num>
  <w:num w:numId="24" w16cid:durableId="512961874">
    <w:abstractNumId w:val="22"/>
  </w:num>
  <w:num w:numId="25" w16cid:durableId="1907178573">
    <w:abstractNumId w:val="8"/>
  </w:num>
  <w:num w:numId="26" w16cid:durableId="1877549053">
    <w:abstractNumId w:val="3"/>
  </w:num>
  <w:num w:numId="27" w16cid:durableId="1965961033">
    <w:abstractNumId w:val="18"/>
  </w:num>
  <w:num w:numId="28" w16cid:durableId="323628757">
    <w:abstractNumId w:val="16"/>
  </w:num>
  <w:num w:numId="29" w16cid:durableId="1290480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46F1E"/>
    <w:rsid w:val="00083A85"/>
    <w:rsid w:val="000D2071"/>
    <w:rsid w:val="000E5939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61CC0"/>
    <w:rsid w:val="00607C60"/>
    <w:rsid w:val="00644CDC"/>
    <w:rsid w:val="006A44B9"/>
    <w:rsid w:val="006E0FB1"/>
    <w:rsid w:val="006F2EB4"/>
    <w:rsid w:val="00722D62"/>
    <w:rsid w:val="00744F71"/>
    <w:rsid w:val="00745B57"/>
    <w:rsid w:val="007C1765"/>
    <w:rsid w:val="007F5968"/>
    <w:rsid w:val="008149BC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937FD"/>
    <w:rsid w:val="00CC0B5B"/>
    <w:rsid w:val="00D311A4"/>
    <w:rsid w:val="00D7303E"/>
    <w:rsid w:val="00DE28A0"/>
    <w:rsid w:val="00E91FEA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</TotalTime>
  <Pages>5</Pages>
  <Words>381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Alexandre Moreira</cp:lastModifiedBy>
  <cp:revision>2</cp:revision>
  <dcterms:created xsi:type="dcterms:W3CDTF">2024-09-11T12:05:00Z</dcterms:created>
  <dcterms:modified xsi:type="dcterms:W3CDTF">2024-09-11T12:05:00Z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